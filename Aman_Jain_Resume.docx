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7B0D3F64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2BDB1733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4774C44" wp14:editId="30DDEBC8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BF64089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" strokecolor="#94b6d2 [3204]" strokeweight="5pt">
                      <v:fill r:id="rId7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0F15B7BA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1C8DA83" w14:textId="77777777" w:rsidR="00F742E6" w:rsidRDefault="00F742E6" w:rsidP="001B2ABD">
            <w:pPr>
              <w:pStyle w:val="Title"/>
            </w:pPr>
            <w:r>
              <w:t xml:space="preserve">Aman </w:t>
            </w:r>
          </w:p>
          <w:p w14:paraId="4F3616E3" w14:textId="1ADA3FA8" w:rsidR="001B2ABD" w:rsidRDefault="00F742E6" w:rsidP="001B2ABD">
            <w:pPr>
              <w:pStyle w:val="Title"/>
            </w:pPr>
            <w:r>
              <w:t>Jain</w:t>
            </w:r>
          </w:p>
          <w:p w14:paraId="6918E4C5" w14:textId="3AC90D8A" w:rsidR="001B2ABD" w:rsidRDefault="00F742E6" w:rsidP="001B2ABD">
            <w:pPr>
              <w:pStyle w:val="Subtitle"/>
            </w:pPr>
            <w:r>
              <w:rPr>
                <w:spacing w:val="0"/>
                <w:w w:val="100"/>
              </w:rPr>
              <w:t>Internship – Web Development</w:t>
            </w:r>
          </w:p>
        </w:tc>
      </w:tr>
      <w:tr w:rsidR="001B2ABD" w14:paraId="6474DCAA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3E8B7C72A2514367B2A18B53B393BA50"/>
              </w:placeholder>
              <w:temporary/>
              <w:showingPlcHdr/>
              <w15:appearance w15:val="hidden"/>
            </w:sdtPr>
            <w:sdtEndPr/>
            <w:sdtContent>
              <w:p w14:paraId="4645D9C3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47DD8D6D" w14:textId="1B86375D" w:rsidR="00036450" w:rsidRDefault="009667E1" w:rsidP="009667E1">
            <w:r>
              <w:t xml:space="preserve">I am Aman Jain belonging from Sagar (MP) Currently perusing BCA from Teerthankar Mahavir University. </w:t>
            </w:r>
            <w:r w:rsidR="00B06155">
              <w:t>I am searching for Internship in Web Development.</w:t>
            </w:r>
          </w:p>
          <w:p w14:paraId="19876930" w14:textId="77777777" w:rsidR="00036450" w:rsidRDefault="00036450" w:rsidP="00036450"/>
          <w:sdt>
            <w:sdtPr>
              <w:id w:val="-1954003311"/>
              <w:placeholder>
                <w:docPart w:val="44F9CFE4085B42C7B38AA4B9943AD205"/>
              </w:placeholder>
              <w:temporary/>
              <w:showingPlcHdr/>
              <w15:appearance w15:val="hidden"/>
            </w:sdtPr>
            <w:sdtEndPr/>
            <w:sdtContent>
              <w:p w14:paraId="7ADB2110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6D5E84EEDD6049AD893848D69625F733"/>
              </w:placeholder>
              <w:temporary/>
              <w:showingPlcHdr/>
              <w15:appearance w15:val="hidden"/>
            </w:sdtPr>
            <w:sdtEndPr/>
            <w:sdtContent>
              <w:p w14:paraId="43905FB8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14B4E7E5" w14:textId="2AE9168B" w:rsidR="004D3011" w:rsidRDefault="00B06155" w:rsidP="004D3011">
            <w:r>
              <w:t xml:space="preserve">+91 </w:t>
            </w:r>
            <w:r w:rsidR="00F742E6">
              <w:t>9770358829</w:t>
            </w:r>
          </w:p>
          <w:p w14:paraId="5886C710" w14:textId="77777777" w:rsidR="004D3011" w:rsidRDefault="004D3011" w:rsidP="004D3011"/>
          <w:sdt>
            <w:sdtPr>
              <w:id w:val="-240260293"/>
              <w:placeholder>
                <w:docPart w:val="A09D34B154714479BD5758F15AC4C4C3"/>
              </w:placeholder>
              <w:temporary/>
              <w:showingPlcHdr/>
              <w15:appearance w15:val="hidden"/>
            </w:sdtPr>
            <w:sdtEndPr/>
            <w:sdtContent>
              <w:p w14:paraId="458F99A4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3105F77B" w14:textId="175B8727" w:rsidR="00036450" w:rsidRPr="00E4381A" w:rsidRDefault="00F742E6" w:rsidP="004D3011">
            <w:pPr>
              <w:rPr>
                <w:rStyle w:val="Hyperlink"/>
              </w:rPr>
            </w:pPr>
            <w:r>
              <w:t>shriamanj@</w:t>
            </w:r>
            <w:r w:rsidR="0005448E">
              <w:t>gmail.com</w:t>
            </w:r>
          </w:p>
          <w:sdt>
            <w:sdtPr>
              <w:id w:val="-1444214663"/>
              <w:placeholder>
                <w:docPart w:val="DF5F36F2D33E417799FF7C9B6E837EB7"/>
              </w:placeholder>
              <w:temporary/>
              <w:showingPlcHdr/>
              <w15:appearance w15:val="hidden"/>
            </w:sdtPr>
            <w:sdtEndPr/>
            <w:sdtContent>
              <w:p w14:paraId="4CF3E76D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44020DD9" w14:textId="2153D7AE" w:rsidR="004D3011" w:rsidRDefault="0005448E" w:rsidP="004D3011">
            <w:r>
              <w:t>Playing Cricket</w:t>
            </w:r>
          </w:p>
          <w:p w14:paraId="6829920A" w14:textId="78890C11" w:rsidR="004D3011" w:rsidRDefault="0005448E" w:rsidP="004D3011">
            <w:r>
              <w:t>Wr</w:t>
            </w:r>
            <w:r w:rsidR="00B06155">
              <w:t>iter / Poet</w:t>
            </w:r>
          </w:p>
          <w:p w14:paraId="2F1A9DB9" w14:textId="7C2D1925" w:rsidR="00B06155" w:rsidRPr="004D3011" w:rsidRDefault="00B06155" w:rsidP="004D3011">
            <w:r>
              <w:t>Stage Performer</w:t>
            </w:r>
          </w:p>
        </w:tc>
        <w:tc>
          <w:tcPr>
            <w:tcW w:w="720" w:type="dxa"/>
          </w:tcPr>
          <w:p w14:paraId="2B219E25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3566D104FA9F43C8B0F9215381F7CD1D"/>
              </w:placeholder>
              <w:temporary/>
              <w:showingPlcHdr/>
              <w15:appearance w15:val="hidden"/>
            </w:sdtPr>
            <w:sdtEndPr/>
            <w:sdtContent>
              <w:p w14:paraId="43BCC669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3C14833C" w14:textId="09075543" w:rsidR="00036450" w:rsidRDefault="00F742E6" w:rsidP="00B359E4">
            <w:pPr>
              <w:pStyle w:val="Heading4"/>
            </w:pPr>
            <w:r>
              <w:t>Teerthankar Mahavir University</w:t>
            </w:r>
          </w:p>
          <w:p w14:paraId="795EAC99" w14:textId="77777777" w:rsidR="0005448E" w:rsidRPr="0005448E" w:rsidRDefault="0005448E" w:rsidP="0005448E"/>
          <w:p w14:paraId="79FB6D82" w14:textId="5845CACC" w:rsidR="00036450" w:rsidRPr="00B359E4" w:rsidRDefault="00F742E6" w:rsidP="00B359E4">
            <w:pPr>
              <w:pStyle w:val="Date"/>
            </w:pPr>
            <w:r>
              <w:t>2022</w:t>
            </w:r>
            <w:r w:rsidR="00036450" w:rsidRPr="00B359E4">
              <w:t xml:space="preserve"> - </w:t>
            </w:r>
            <w:r>
              <w:t>2025</w:t>
            </w:r>
          </w:p>
          <w:p w14:paraId="3C5279D1" w14:textId="7764D574" w:rsidR="0005448E" w:rsidRDefault="0005448E" w:rsidP="00036450">
            <w:r>
              <w:t>10</w:t>
            </w:r>
            <w:r w:rsidRPr="0005448E">
              <w:rPr>
                <w:vertAlign w:val="superscript"/>
              </w:rPr>
              <w:t>th</w:t>
            </w:r>
            <w:r>
              <w:t xml:space="preserve"> - 70.08%</w:t>
            </w:r>
          </w:p>
          <w:p w14:paraId="01698D93" w14:textId="77777777" w:rsidR="00036450" w:rsidRDefault="0005448E" w:rsidP="00036450">
            <w:r>
              <w:t>12</w:t>
            </w:r>
            <w:r w:rsidRPr="0005448E">
              <w:rPr>
                <w:vertAlign w:val="superscript"/>
              </w:rPr>
              <w:t>th</w:t>
            </w:r>
            <w:r>
              <w:t xml:space="preserve"> - 68.88%</w:t>
            </w:r>
          </w:p>
          <w:p w14:paraId="33B4B665" w14:textId="578361E4" w:rsidR="00F742E6" w:rsidRDefault="00F742E6" w:rsidP="00F742E6">
            <w:pPr>
              <w:pStyle w:val="Heading4"/>
            </w:pPr>
            <w:r>
              <w:t>Little Star Shailesh Memorial School</w:t>
            </w:r>
          </w:p>
          <w:p w14:paraId="664F3DEB" w14:textId="77777777" w:rsidR="0005448E" w:rsidRPr="0005448E" w:rsidRDefault="0005448E" w:rsidP="0005448E"/>
          <w:p w14:paraId="58D70221" w14:textId="767E4ABF" w:rsidR="00036450" w:rsidRPr="00B359E4" w:rsidRDefault="00F742E6" w:rsidP="00B359E4">
            <w:pPr>
              <w:pStyle w:val="Date"/>
            </w:pPr>
            <w:r>
              <w:t>2009</w:t>
            </w:r>
            <w:r w:rsidR="00036450" w:rsidRPr="00B359E4">
              <w:t xml:space="preserve"> - </w:t>
            </w:r>
            <w:r>
              <w:t>2022</w:t>
            </w:r>
          </w:p>
          <w:p w14:paraId="37D02A7A" w14:textId="77777777" w:rsidR="0005448E" w:rsidRDefault="0005448E" w:rsidP="00036450">
            <w:r>
              <w:t>1</w:t>
            </w:r>
            <w:r w:rsidRPr="0005448E">
              <w:rPr>
                <w:vertAlign w:val="superscript"/>
              </w:rPr>
              <w:t>st</w:t>
            </w:r>
            <w:r>
              <w:t xml:space="preserve"> Sem – 79.88</w:t>
            </w:r>
          </w:p>
          <w:p w14:paraId="4B7985FA" w14:textId="72D10395" w:rsidR="00036450" w:rsidRDefault="0005448E" w:rsidP="00036450">
            <w:r>
              <w:t>2</w:t>
            </w:r>
            <w:r w:rsidRPr="0005448E">
              <w:rPr>
                <w:vertAlign w:val="superscript"/>
              </w:rPr>
              <w:t>nd</w:t>
            </w:r>
            <w:r>
              <w:t xml:space="preserve"> Sem – 60.09 </w:t>
            </w:r>
          </w:p>
          <w:p w14:paraId="1015A76F" w14:textId="70F51D14" w:rsidR="00036450" w:rsidRDefault="009667E1" w:rsidP="00036450">
            <w:pPr>
              <w:pStyle w:val="Heading2"/>
            </w:pPr>
            <w:r>
              <w:t>Projects</w:t>
            </w:r>
          </w:p>
          <w:p w14:paraId="046F1926" w14:textId="40867C00" w:rsidR="00036450" w:rsidRDefault="009667E1" w:rsidP="009667E1">
            <w:pPr>
              <w:pStyle w:val="Heading4"/>
            </w:pPr>
            <w:r>
              <w:t>Amazon Clone</w:t>
            </w:r>
          </w:p>
          <w:p w14:paraId="1821DB2A" w14:textId="7B6B6523" w:rsidR="009667E1" w:rsidRPr="009667E1" w:rsidRDefault="009667E1" w:rsidP="009667E1">
            <w:r>
              <w:t>This is a clone Website of Amazon b</w:t>
            </w:r>
            <w:r>
              <w:t>y using HTML and CSS</w:t>
            </w:r>
            <w:r>
              <w:t>.</w:t>
            </w:r>
          </w:p>
          <w:p w14:paraId="56091015" w14:textId="77777777" w:rsidR="004D3011" w:rsidRDefault="004D3011" w:rsidP="00036450"/>
          <w:p w14:paraId="7F1EC7CD" w14:textId="4D84939B" w:rsidR="009667E1" w:rsidRDefault="009667E1" w:rsidP="009667E1">
            <w:pPr>
              <w:pStyle w:val="Heading4"/>
            </w:pPr>
            <w:r>
              <w:t>My Profile</w:t>
            </w:r>
          </w:p>
          <w:p w14:paraId="5AE3F7FC" w14:textId="2B21748D" w:rsidR="009667E1" w:rsidRPr="009667E1" w:rsidRDefault="009667E1" w:rsidP="009667E1">
            <w:r>
              <w:t xml:space="preserve">This is </w:t>
            </w:r>
            <w:r w:rsidR="00B06155">
              <w:t>portfolio website designed</w:t>
            </w:r>
            <w:r>
              <w:t xml:space="preserve"> by using </w:t>
            </w:r>
            <w:r w:rsidR="00B06155">
              <w:t xml:space="preserve">Bootstrap and </w:t>
            </w:r>
            <w:r>
              <w:t>HTML</w:t>
            </w:r>
            <w:r w:rsidR="00B06155">
              <w:t>5</w:t>
            </w:r>
            <w:r>
              <w:t>.</w:t>
            </w:r>
          </w:p>
          <w:p w14:paraId="06BE366C" w14:textId="54278320" w:rsidR="004D3011" w:rsidRDefault="00B06155" w:rsidP="00036450">
            <w:r w:rsidRPr="00B90CEF">
              <w:rPr>
                <w:noProof/>
                <w:color w:val="000000" w:themeColor="text1"/>
              </w:rPr>
              <w:drawing>
                <wp:anchor distT="0" distB="0" distL="114300" distR="114300" simplePos="0" relativeHeight="251658240" behindDoc="1" locked="0" layoutInCell="1" allowOverlap="1" wp14:anchorId="1AF04423" wp14:editId="48EA5318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621665</wp:posOffset>
                  </wp:positionV>
                  <wp:extent cx="3976370" cy="1290320"/>
                  <wp:effectExtent l="0" t="0" r="0" b="0"/>
                  <wp:wrapSquare wrapText="bothSides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sdt>
            <w:sdtPr>
              <w:id w:val="1669594239"/>
              <w:placeholder>
                <w:docPart w:val="919A5817D2DA4694914FF198EDAEB4B9"/>
              </w:placeholder>
              <w:temporary/>
              <w:showingPlcHdr/>
              <w15:appearance w15:val="hidden"/>
            </w:sdtPr>
            <w:sdtEndPr/>
            <w:sdtContent>
              <w:p w14:paraId="4A3A8595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42236F62" w14:textId="4FCF060A" w:rsidR="00036450" w:rsidRPr="004D3011" w:rsidRDefault="00036450" w:rsidP="004D3011">
            <w:pPr>
              <w:rPr>
                <w:color w:val="FFFFFF" w:themeColor="background1"/>
              </w:rPr>
            </w:pPr>
          </w:p>
        </w:tc>
      </w:tr>
    </w:tbl>
    <w:p w14:paraId="72424C55" w14:textId="77777777" w:rsidR="0043117B" w:rsidRDefault="00F74F9E" w:rsidP="000C45FF">
      <w:pPr>
        <w:tabs>
          <w:tab w:val="left" w:pos="990"/>
        </w:tabs>
      </w:pPr>
    </w:p>
    <w:sectPr w:rsidR="0043117B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1B7C1" w14:textId="77777777" w:rsidR="00F74F9E" w:rsidRDefault="00F74F9E" w:rsidP="000C45FF">
      <w:r>
        <w:separator/>
      </w:r>
    </w:p>
  </w:endnote>
  <w:endnote w:type="continuationSeparator" w:id="0">
    <w:p w14:paraId="53B40C46" w14:textId="77777777" w:rsidR="00F74F9E" w:rsidRDefault="00F74F9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A7376" w14:textId="77777777" w:rsidR="00F74F9E" w:rsidRDefault="00F74F9E" w:rsidP="000C45FF">
      <w:r>
        <w:separator/>
      </w:r>
    </w:p>
  </w:footnote>
  <w:footnote w:type="continuationSeparator" w:id="0">
    <w:p w14:paraId="04E1DF75" w14:textId="77777777" w:rsidR="00F74F9E" w:rsidRDefault="00F74F9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00978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7F2F9FD" wp14:editId="1F6D363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E6"/>
    <w:rsid w:val="00036450"/>
    <w:rsid w:val="0005448E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13289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9667E1"/>
    <w:rsid w:val="00A2118D"/>
    <w:rsid w:val="00AD0A50"/>
    <w:rsid w:val="00AD76E2"/>
    <w:rsid w:val="00B06155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42E6"/>
    <w:rsid w:val="00F74F9E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61CB5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ria\AppData\Roaming\Microsoft\Templates\Bold%20modern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Git/GitHub</c:v>
                </c:pt>
                <c:pt idx="1">
                  <c:v>CSS3</c:v>
                </c:pt>
                <c:pt idx="2">
                  <c:v>Bootstrap</c:v>
                </c:pt>
                <c:pt idx="3">
                  <c:v>JavaScript</c:v>
                </c:pt>
                <c:pt idx="4">
                  <c:v>HTML5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0.8</c:v>
                </c:pt>
                <c:pt idx="1">
                  <c:v>0.8</c:v>
                </c:pt>
                <c:pt idx="2">
                  <c:v>0.7</c:v>
                </c:pt>
                <c:pt idx="3">
                  <c:v>0.5</c:v>
                </c:pt>
                <c:pt idx="4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t" anchorCtr="0"/>
          <a:lstStyle/>
          <a:p>
            <a:pPr>
              <a:defRPr sz="8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8B7C72A2514367B2A18B53B393B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0AFB3-BCAE-4B5F-8AFF-2FC9634BB8F9}"/>
      </w:docPartPr>
      <w:docPartBody>
        <w:p w:rsidR="00000000" w:rsidRDefault="004704AC">
          <w:pPr>
            <w:pStyle w:val="3E8B7C72A2514367B2A18B53B393BA50"/>
          </w:pPr>
          <w:r w:rsidRPr="00D5459D">
            <w:t>Profile</w:t>
          </w:r>
        </w:p>
      </w:docPartBody>
    </w:docPart>
    <w:docPart>
      <w:docPartPr>
        <w:name w:val="44F9CFE4085B42C7B38AA4B9943AD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84167-0AF2-412A-B5D7-C05E63368396}"/>
      </w:docPartPr>
      <w:docPartBody>
        <w:p w:rsidR="00000000" w:rsidRDefault="004704AC">
          <w:pPr>
            <w:pStyle w:val="44F9CFE4085B42C7B38AA4B9943AD205"/>
          </w:pPr>
          <w:r w:rsidRPr="00CB0055">
            <w:t>Contact</w:t>
          </w:r>
        </w:p>
      </w:docPartBody>
    </w:docPart>
    <w:docPart>
      <w:docPartPr>
        <w:name w:val="6D5E84EEDD6049AD893848D69625F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09840-76DF-4460-9448-39A2790A0BF4}"/>
      </w:docPartPr>
      <w:docPartBody>
        <w:p w:rsidR="00000000" w:rsidRDefault="004704AC">
          <w:pPr>
            <w:pStyle w:val="6D5E84EEDD6049AD893848D69625F733"/>
          </w:pPr>
          <w:r w:rsidRPr="004D3011">
            <w:t>PHONE:</w:t>
          </w:r>
        </w:p>
      </w:docPartBody>
    </w:docPart>
    <w:docPart>
      <w:docPartPr>
        <w:name w:val="A09D34B154714479BD5758F15AC4C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ADAD3-23E7-428E-B1B8-79635865D090}"/>
      </w:docPartPr>
      <w:docPartBody>
        <w:p w:rsidR="00000000" w:rsidRDefault="004704AC">
          <w:pPr>
            <w:pStyle w:val="A09D34B154714479BD5758F15AC4C4C3"/>
          </w:pPr>
          <w:r w:rsidRPr="004D3011">
            <w:t>EMAIL:</w:t>
          </w:r>
        </w:p>
      </w:docPartBody>
    </w:docPart>
    <w:docPart>
      <w:docPartPr>
        <w:name w:val="DF5F36F2D33E417799FF7C9B6E837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9D83D-D0C7-4312-8F79-5D24234A23B0}"/>
      </w:docPartPr>
      <w:docPartBody>
        <w:p w:rsidR="00000000" w:rsidRDefault="004704AC">
          <w:pPr>
            <w:pStyle w:val="DF5F36F2D33E417799FF7C9B6E837EB7"/>
          </w:pPr>
          <w:r w:rsidRPr="00CB0055">
            <w:t>Hobbies</w:t>
          </w:r>
        </w:p>
      </w:docPartBody>
    </w:docPart>
    <w:docPart>
      <w:docPartPr>
        <w:name w:val="3566D104FA9F43C8B0F9215381F7C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93CD0-1FBD-4C4D-9882-DA4795F44780}"/>
      </w:docPartPr>
      <w:docPartBody>
        <w:p w:rsidR="00000000" w:rsidRDefault="004704AC">
          <w:pPr>
            <w:pStyle w:val="3566D104FA9F43C8B0F9215381F7CD1D"/>
          </w:pPr>
          <w:r w:rsidRPr="00036450">
            <w:t>EDUCATION</w:t>
          </w:r>
        </w:p>
      </w:docPartBody>
    </w:docPart>
    <w:docPart>
      <w:docPartPr>
        <w:name w:val="919A5817D2DA4694914FF198EDAEB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1EBBE-9A4D-479B-B1A3-55991FBE6811}"/>
      </w:docPartPr>
      <w:docPartBody>
        <w:p w:rsidR="00000000" w:rsidRDefault="004704AC">
          <w:pPr>
            <w:pStyle w:val="919A5817D2DA4694914FF198EDAEB4B9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AC"/>
    <w:rsid w:val="0047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D9E7B2E9C94CB3A33CDA9B7B4E5EF8">
    <w:name w:val="97D9E7B2E9C94CB3A33CDA9B7B4E5EF8"/>
  </w:style>
  <w:style w:type="paragraph" w:customStyle="1" w:styleId="EDC68D2614614522A7D72ECE6A0FE2E4">
    <w:name w:val="EDC68D2614614522A7D72ECE6A0FE2E4"/>
  </w:style>
  <w:style w:type="paragraph" w:customStyle="1" w:styleId="3E8B7C72A2514367B2A18B53B393BA50">
    <w:name w:val="3E8B7C72A2514367B2A18B53B393BA50"/>
  </w:style>
  <w:style w:type="paragraph" w:customStyle="1" w:styleId="F8AAFD0512FD4B2A9615B055DB6F7FD5">
    <w:name w:val="F8AAFD0512FD4B2A9615B055DB6F7FD5"/>
  </w:style>
  <w:style w:type="paragraph" w:customStyle="1" w:styleId="44F9CFE4085B42C7B38AA4B9943AD205">
    <w:name w:val="44F9CFE4085B42C7B38AA4B9943AD205"/>
  </w:style>
  <w:style w:type="paragraph" w:customStyle="1" w:styleId="6D5E84EEDD6049AD893848D69625F733">
    <w:name w:val="6D5E84EEDD6049AD893848D69625F733"/>
  </w:style>
  <w:style w:type="paragraph" w:customStyle="1" w:styleId="5FEBF39C95984FA181E09FE7A08F2923">
    <w:name w:val="5FEBF39C95984FA181E09FE7A08F2923"/>
  </w:style>
  <w:style w:type="paragraph" w:customStyle="1" w:styleId="125ABF25DBA749BA9F2981C593BFF524">
    <w:name w:val="125ABF25DBA749BA9F2981C593BFF524"/>
  </w:style>
  <w:style w:type="paragraph" w:customStyle="1" w:styleId="17FCFB42B6A74137BBDED99B60B91269">
    <w:name w:val="17FCFB42B6A74137BBDED99B60B91269"/>
  </w:style>
  <w:style w:type="paragraph" w:customStyle="1" w:styleId="A09D34B154714479BD5758F15AC4C4C3">
    <w:name w:val="A09D34B154714479BD5758F15AC4C4C3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B9EC66D0D69D4F4D99A1D29C52AAFBB7">
    <w:name w:val="B9EC66D0D69D4F4D99A1D29C52AAFBB7"/>
  </w:style>
  <w:style w:type="paragraph" w:customStyle="1" w:styleId="DF5F36F2D33E417799FF7C9B6E837EB7">
    <w:name w:val="DF5F36F2D33E417799FF7C9B6E837EB7"/>
  </w:style>
  <w:style w:type="paragraph" w:customStyle="1" w:styleId="8B62F266B60247E3B898D19123E17CDE">
    <w:name w:val="8B62F266B60247E3B898D19123E17CDE"/>
  </w:style>
  <w:style w:type="paragraph" w:customStyle="1" w:styleId="39C06BBE54734100B2850F39E151DD43">
    <w:name w:val="39C06BBE54734100B2850F39E151DD43"/>
  </w:style>
  <w:style w:type="paragraph" w:customStyle="1" w:styleId="020A15A65ABE43D485DF5EBE249512EC">
    <w:name w:val="020A15A65ABE43D485DF5EBE249512EC"/>
  </w:style>
  <w:style w:type="paragraph" w:customStyle="1" w:styleId="2EEA1A25768649E79B45F6ABCCE2A152">
    <w:name w:val="2EEA1A25768649E79B45F6ABCCE2A152"/>
  </w:style>
  <w:style w:type="paragraph" w:customStyle="1" w:styleId="3566D104FA9F43C8B0F9215381F7CD1D">
    <w:name w:val="3566D104FA9F43C8B0F9215381F7CD1D"/>
  </w:style>
  <w:style w:type="paragraph" w:customStyle="1" w:styleId="127E721F70DC486CB8022A98CBBCED85">
    <w:name w:val="127E721F70DC486CB8022A98CBBCED85"/>
  </w:style>
  <w:style w:type="paragraph" w:customStyle="1" w:styleId="DBEC7C7FA52D475CB86C27DEDEF145A8">
    <w:name w:val="DBEC7C7FA52D475CB86C27DEDEF145A8"/>
  </w:style>
  <w:style w:type="paragraph" w:customStyle="1" w:styleId="F7B94C13C05147E095E41BFAFC87E45A">
    <w:name w:val="F7B94C13C05147E095E41BFAFC87E45A"/>
  </w:style>
  <w:style w:type="paragraph" w:customStyle="1" w:styleId="0005ED3024844EFB865A570E2642D044">
    <w:name w:val="0005ED3024844EFB865A570E2642D044"/>
  </w:style>
  <w:style w:type="paragraph" w:customStyle="1" w:styleId="59215AAD32344853AECDAE38D6E03B41">
    <w:name w:val="59215AAD32344853AECDAE38D6E03B41"/>
  </w:style>
  <w:style w:type="paragraph" w:customStyle="1" w:styleId="8FC83D239D5C41D093B4C7B2B480AA5E">
    <w:name w:val="8FC83D239D5C41D093B4C7B2B480AA5E"/>
  </w:style>
  <w:style w:type="paragraph" w:customStyle="1" w:styleId="BC89FE77FB294859874D071468B200B2">
    <w:name w:val="BC89FE77FB294859874D071468B200B2"/>
  </w:style>
  <w:style w:type="paragraph" w:customStyle="1" w:styleId="32B86B2257294A5EA1328692973388D4">
    <w:name w:val="32B86B2257294A5EA1328692973388D4"/>
  </w:style>
  <w:style w:type="paragraph" w:customStyle="1" w:styleId="2321CC97B8D64CC3B86AD4313AC38F24">
    <w:name w:val="2321CC97B8D64CC3B86AD4313AC38F24"/>
  </w:style>
  <w:style w:type="paragraph" w:customStyle="1" w:styleId="EDBE222762264A60A0921E359D4DD46A">
    <w:name w:val="EDBE222762264A60A0921E359D4DD46A"/>
  </w:style>
  <w:style w:type="paragraph" w:customStyle="1" w:styleId="99AE105151F742B99373AB40B467913F">
    <w:name w:val="99AE105151F742B99373AB40B467913F"/>
  </w:style>
  <w:style w:type="paragraph" w:customStyle="1" w:styleId="B321CC679E774AD294B71D1EF70EC69B">
    <w:name w:val="B321CC679E774AD294B71D1EF70EC69B"/>
  </w:style>
  <w:style w:type="paragraph" w:customStyle="1" w:styleId="963A1D75FD154D839ACEC8C1FB2D5C8C">
    <w:name w:val="963A1D75FD154D839ACEC8C1FB2D5C8C"/>
  </w:style>
  <w:style w:type="paragraph" w:customStyle="1" w:styleId="C5002FFAE51D4FA2965B4A5E80E5747C">
    <w:name w:val="C5002FFAE51D4FA2965B4A5E80E5747C"/>
  </w:style>
  <w:style w:type="paragraph" w:customStyle="1" w:styleId="92F25AA18B264353BB681DBC8F752562">
    <w:name w:val="92F25AA18B264353BB681DBC8F752562"/>
  </w:style>
  <w:style w:type="paragraph" w:customStyle="1" w:styleId="CFDA5CE49E964CC28E75945F2C311A95">
    <w:name w:val="CFDA5CE49E964CC28E75945F2C311A95"/>
  </w:style>
  <w:style w:type="paragraph" w:customStyle="1" w:styleId="2F23D4DEB80C48AE9C08EE24763607CF">
    <w:name w:val="2F23D4DEB80C48AE9C08EE24763607CF"/>
  </w:style>
  <w:style w:type="paragraph" w:customStyle="1" w:styleId="A828BA75D98F486C9C3BC7D6D7E923A4">
    <w:name w:val="A828BA75D98F486C9C3BC7D6D7E923A4"/>
  </w:style>
  <w:style w:type="paragraph" w:customStyle="1" w:styleId="B0DD60EB99F14C17BF79FAB2687062DD">
    <w:name w:val="B0DD60EB99F14C17BF79FAB2687062DD"/>
  </w:style>
  <w:style w:type="paragraph" w:customStyle="1" w:styleId="207608923DCE4CE1B243A5224826466B">
    <w:name w:val="207608923DCE4CE1B243A5224826466B"/>
  </w:style>
  <w:style w:type="paragraph" w:customStyle="1" w:styleId="96D26AE770064ADB805FEBD67C4326B6">
    <w:name w:val="96D26AE770064ADB805FEBD67C4326B6"/>
  </w:style>
  <w:style w:type="paragraph" w:customStyle="1" w:styleId="6B063D7DA83F4580817DCE8E1AB56119">
    <w:name w:val="6B063D7DA83F4580817DCE8E1AB56119"/>
  </w:style>
  <w:style w:type="paragraph" w:customStyle="1" w:styleId="950CA32F5FA64A57BAA254D2E43C92C5">
    <w:name w:val="950CA32F5FA64A57BAA254D2E43C92C5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919A5817D2DA4694914FF198EDAEB4B9">
    <w:name w:val="919A5817D2DA4694914FF198EDAEB4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2023-07-10T08:29:00Z</dcterms:created>
  <dcterms:modified xsi:type="dcterms:W3CDTF">2023-07-10T09:20:00Z</dcterms:modified>
</cp:coreProperties>
</file>